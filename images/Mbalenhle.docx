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0A5" w:rsidRPr="009A5A43" w:rsidRDefault="000B34DD">
      <w:pPr>
        <w:pStyle w:val="Name"/>
        <w:rPr>
          <w:rFonts w:ascii="Arial" w:hAnsi="Arial" w:cs="Arial"/>
        </w:rPr>
      </w:pPr>
      <w:bookmarkStart w:id="0" w:name="_GoBack"/>
      <w:bookmarkEnd w:id="0"/>
      <w:r w:rsidRPr="009A5A43">
        <w:rPr>
          <w:rFonts w:ascii="Arial" w:hAnsi="Arial" w:cs="Arial"/>
        </w:rPr>
        <w:t>MBALI PRETTY BUTHELEZI</w:t>
      </w:r>
    </w:p>
    <w:p w:rsidR="00B779B6" w:rsidRPr="003B7D78" w:rsidRDefault="00B779B6" w:rsidP="00B779B6">
      <w:pPr>
        <w:pStyle w:val="ContactInfo"/>
        <w:rPr>
          <w:rFonts w:asciiTheme="minorHAnsi" w:hAnsiTheme="minorHAnsi" w:cstheme="minorHAnsi"/>
        </w:rPr>
      </w:pPr>
      <w:r w:rsidRPr="003B7D78">
        <w:rPr>
          <w:rFonts w:asciiTheme="minorHAnsi" w:hAnsiTheme="minorHAnsi" w:cstheme="minorHAnsi"/>
        </w:rPr>
        <w:t>U</w:t>
      </w:r>
      <w:r w:rsidR="009A5A43" w:rsidRPr="003B7D78">
        <w:rPr>
          <w:rFonts w:asciiTheme="minorHAnsi" w:hAnsiTheme="minorHAnsi" w:cstheme="minorHAnsi"/>
        </w:rPr>
        <w:tab/>
      </w:r>
      <w:r w:rsidR="009A5A43" w:rsidRPr="003B7D78">
        <w:rPr>
          <w:rFonts w:asciiTheme="minorHAnsi" w:hAnsiTheme="minorHAnsi" w:cstheme="minorHAnsi"/>
        </w:rPr>
        <w:tab/>
      </w:r>
      <w:r w:rsidRPr="003B7D78">
        <w:rPr>
          <w:rFonts w:asciiTheme="minorHAnsi" w:hAnsiTheme="minorHAnsi" w:cstheme="minorHAnsi"/>
        </w:rPr>
        <w:t xml:space="preserve">nit 380 Waterfall Ridge </w:t>
      </w:r>
    </w:p>
    <w:p w:rsidR="00B779B6" w:rsidRPr="003B7D78" w:rsidRDefault="00B779B6" w:rsidP="00B779B6">
      <w:pPr>
        <w:pStyle w:val="ContactInfo"/>
        <w:rPr>
          <w:rFonts w:asciiTheme="minorHAnsi" w:hAnsiTheme="minorHAnsi" w:cstheme="minorHAnsi"/>
        </w:rPr>
      </w:pPr>
      <w:r w:rsidRPr="003B7D78">
        <w:rPr>
          <w:rFonts w:asciiTheme="minorHAnsi" w:hAnsiTheme="minorHAnsi" w:cstheme="minorHAnsi"/>
        </w:rPr>
        <w:t>Elias Road</w:t>
      </w:r>
    </w:p>
    <w:p w:rsidR="00B779B6" w:rsidRPr="003B7D78" w:rsidRDefault="00B779B6" w:rsidP="00B779B6">
      <w:pPr>
        <w:pStyle w:val="ContactInfo"/>
        <w:rPr>
          <w:rFonts w:asciiTheme="minorHAnsi" w:hAnsiTheme="minorHAnsi" w:cstheme="minorHAnsi"/>
        </w:rPr>
      </w:pPr>
      <w:r w:rsidRPr="003B7D78">
        <w:rPr>
          <w:rFonts w:asciiTheme="minorHAnsi" w:hAnsiTheme="minorHAnsi" w:cstheme="minorHAnsi"/>
        </w:rPr>
        <w:t>Vorna Valley</w:t>
      </w:r>
    </w:p>
    <w:p w:rsidR="00B779B6" w:rsidRPr="003B7D78" w:rsidRDefault="00B779B6" w:rsidP="00B779B6">
      <w:pPr>
        <w:pStyle w:val="ContactInfo"/>
        <w:rPr>
          <w:rFonts w:asciiTheme="minorHAnsi" w:hAnsiTheme="minorHAnsi" w:cstheme="minorHAnsi"/>
        </w:rPr>
      </w:pPr>
      <w:r w:rsidRPr="003B7D78">
        <w:rPr>
          <w:rFonts w:asciiTheme="minorHAnsi" w:hAnsiTheme="minorHAnsi" w:cstheme="minorHAnsi"/>
        </w:rPr>
        <w:t xml:space="preserve">Midrand </w:t>
      </w:r>
    </w:p>
    <w:p w:rsidR="009A5A43" w:rsidRPr="003B7D78" w:rsidRDefault="00B779B6">
      <w:pPr>
        <w:pStyle w:val="ContactInfo"/>
        <w:rPr>
          <w:rFonts w:asciiTheme="minorHAnsi" w:hAnsiTheme="minorHAnsi" w:cstheme="minorHAnsi"/>
        </w:rPr>
      </w:pPr>
      <w:r w:rsidRPr="003B7D78">
        <w:rPr>
          <w:rFonts w:asciiTheme="minorHAnsi" w:hAnsiTheme="minorHAnsi" w:cstheme="minorHAnsi"/>
        </w:rPr>
        <w:t>1686</w:t>
      </w:r>
    </w:p>
    <w:sdt>
      <w:sdtPr>
        <w:id w:val="-1179423465"/>
        <w:placeholder>
          <w:docPart w:val="FBB6DC698CFDD84DB9F9B25CDD4E2CAA"/>
        </w:placeholder>
        <w:temporary/>
        <w:showingPlcHdr/>
        <w15:appearance w15:val="hidden"/>
      </w:sdtPr>
      <w:sdtEndPr/>
      <w:sdtContent>
        <w:p w:rsidR="003170A5" w:rsidRDefault="00E30AFE" w:rsidP="00B53F54">
          <w:pPr>
            <w:pStyle w:val="Heading1"/>
            <w:jc w:val="both"/>
          </w:pPr>
          <w:r w:rsidRPr="00EC6D09">
            <w:t>Objective</w:t>
          </w:r>
        </w:p>
      </w:sdtContent>
    </w:sdt>
    <w:p w:rsidR="003170A5" w:rsidRDefault="00F45BAE">
      <w:pPr>
        <w:rPr>
          <w:color w:val="000000" w:themeColor="text1"/>
        </w:rPr>
      </w:pPr>
      <w:r>
        <w:rPr>
          <w:color w:val="000000" w:themeColor="text1"/>
        </w:rPr>
        <w:t>Currently on the last step in CodeX</w:t>
      </w:r>
      <w:r w:rsidR="003D5EBE">
        <w:rPr>
          <w:color w:val="000000" w:themeColor="text1"/>
        </w:rPr>
        <w:t xml:space="preserve"> application process which is the 2 weeks bootcamp </w:t>
      </w:r>
    </w:p>
    <w:p w:rsidR="00A25C82" w:rsidRPr="00582E30" w:rsidRDefault="006D4655" w:rsidP="00A0027C">
      <w:pPr>
        <w:pStyle w:val="Heading1"/>
        <w:ind w:left="8"/>
        <w:rPr>
          <w:rFonts w:ascii="Calibri" w:hAnsi="Calibri"/>
        </w:rPr>
      </w:pPr>
      <w:r w:rsidRPr="00582E30">
        <w:rPr>
          <w:rFonts w:ascii="Calibri" w:hAnsi="Calibri"/>
        </w:rPr>
        <w:t xml:space="preserve">Personal details </w:t>
      </w:r>
    </w:p>
    <w:p w:rsidR="006D4655" w:rsidRDefault="00DF4673" w:rsidP="00C06735">
      <w:pPr>
        <w:ind w:left="4"/>
      </w:pPr>
      <w:r>
        <w:t xml:space="preserve">Gender </w:t>
      </w:r>
      <w:r w:rsidR="00B80BCD">
        <w:t xml:space="preserve"> </w:t>
      </w:r>
      <w:r w:rsidR="009D1E5D">
        <w:t xml:space="preserve">    </w:t>
      </w:r>
      <w:r w:rsidR="003078FE">
        <w:t xml:space="preserve">                           </w:t>
      </w:r>
      <w:r w:rsidR="00B80BCD">
        <w:t xml:space="preserve">:  </w:t>
      </w:r>
      <w:r w:rsidR="007C1955">
        <w:t xml:space="preserve">          </w:t>
      </w:r>
      <w:r w:rsidR="00B80BCD">
        <w:t xml:space="preserve">Female </w:t>
      </w:r>
    </w:p>
    <w:p w:rsidR="00B80BCD" w:rsidRDefault="00B80BCD" w:rsidP="00FC2759">
      <w:pPr>
        <w:ind w:left="4"/>
        <w:jc w:val="both"/>
      </w:pPr>
      <w:r>
        <w:t xml:space="preserve">Race     </w:t>
      </w:r>
      <w:r w:rsidR="009D1E5D">
        <w:t xml:space="preserve">    </w:t>
      </w:r>
      <w:r w:rsidR="003078FE">
        <w:t xml:space="preserve">                           </w:t>
      </w:r>
      <w:r>
        <w:t xml:space="preserve">: </w:t>
      </w:r>
      <w:r w:rsidR="00247E05">
        <w:t xml:space="preserve"> </w:t>
      </w:r>
      <w:r w:rsidR="009D1E5D">
        <w:t xml:space="preserve">         </w:t>
      </w:r>
      <w:r w:rsidR="00247E05">
        <w:t xml:space="preserve"> Black </w:t>
      </w:r>
    </w:p>
    <w:p w:rsidR="00247E05" w:rsidRDefault="00247E05" w:rsidP="00084464">
      <w:r>
        <w:t xml:space="preserve">Citizenship </w:t>
      </w:r>
      <w:r w:rsidR="003078FE">
        <w:t xml:space="preserve">                           </w:t>
      </w:r>
      <w:r>
        <w:t xml:space="preserve">:  </w:t>
      </w:r>
      <w:r w:rsidR="000045BB">
        <w:t xml:space="preserve">          South African</w:t>
      </w:r>
    </w:p>
    <w:p w:rsidR="003078FE" w:rsidRDefault="003078FE" w:rsidP="00084464">
      <w:r>
        <w:t>Cellular Phone Number           :            065 8931343</w:t>
      </w:r>
    </w:p>
    <w:p w:rsidR="003078FE" w:rsidRPr="006D4655" w:rsidRDefault="003078FE" w:rsidP="00084464">
      <w:r>
        <w:t xml:space="preserve">Email Address                       :             </w:t>
      </w:r>
      <w:hyperlink r:id="rId8" w:history="1">
        <w:r w:rsidRPr="00F11A68">
          <w:rPr>
            <w:rStyle w:val="Hyperlink"/>
          </w:rPr>
          <w:t>3408534@nyuwe.ac.za /</w:t>
        </w:r>
      </w:hyperlink>
      <w:r>
        <w:t xml:space="preserve"> mbalenh17@gmail.com            </w:t>
      </w:r>
    </w:p>
    <w:p w:rsidR="003170A5" w:rsidRDefault="00F07B22" w:rsidP="00F07B22">
      <w:pPr>
        <w:pStyle w:val="Heading1"/>
      </w:pPr>
      <w:r>
        <w:t>QUALIFICATION</w:t>
      </w:r>
    </w:p>
    <w:p w:rsidR="003170A5" w:rsidRDefault="005A6302">
      <w:pPr>
        <w:pStyle w:val="ListBullet"/>
      </w:pPr>
      <w:r>
        <w:t xml:space="preserve">Experience with the mathematics Research </w:t>
      </w:r>
      <w:r w:rsidR="00360927">
        <w:t xml:space="preserve">techniques which includes understanding the relationship </w:t>
      </w:r>
      <w:r w:rsidR="008503CC">
        <w:t xml:space="preserve">in </w:t>
      </w:r>
      <w:r w:rsidR="000B34DD">
        <w:t xml:space="preserve">Banach </w:t>
      </w:r>
      <w:r w:rsidR="008503CC">
        <w:t>algebra in derivations</w:t>
      </w:r>
      <w:r w:rsidR="000B34DD">
        <w:t>.</w:t>
      </w:r>
    </w:p>
    <w:p w:rsidR="00991BE1" w:rsidRDefault="00991BE1">
      <w:pPr>
        <w:pStyle w:val="ListBullet"/>
      </w:pPr>
      <w:r>
        <w:t xml:space="preserve">Strong problem solving and presentation skills </w:t>
      </w:r>
    </w:p>
    <w:p w:rsidR="005804E5" w:rsidRDefault="005804E5">
      <w:pPr>
        <w:pStyle w:val="ListBullet"/>
      </w:pPr>
      <w:r>
        <w:t xml:space="preserve">Ability to work independently </w:t>
      </w:r>
      <w:r w:rsidR="00822DB1">
        <w:t xml:space="preserve">and as cooperative team member </w:t>
      </w:r>
    </w:p>
    <w:sdt>
      <w:sdtPr>
        <w:id w:val="720946933"/>
        <w:placeholder>
          <w:docPart w:val="43CA7690825F824094CD6D9ABFDCC4A6"/>
        </w:placeholder>
        <w:temporary/>
        <w:showingPlcHdr/>
        <w15:appearance w15:val="hidden"/>
      </w:sdtPr>
      <w:sdtEndPr/>
      <w:sdtContent>
        <w:p w:rsidR="003170A5" w:rsidRDefault="00E30AFE">
          <w:pPr>
            <w:pStyle w:val="Heading1"/>
          </w:pPr>
          <w:r>
            <w:t>Education</w:t>
          </w:r>
        </w:p>
      </w:sdtContent>
    </w:sdt>
    <w:p w:rsidR="00372252" w:rsidRDefault="000A5BD2" w:rsidP="007F3D2E">
      <w:pPr>
        <w:pStyle w:val="ListBullet"/>
      </w:pPr>
      <w:r>
        <w:rPr>
          <w:color w:val="808080" w:themeColor="background1" w:themeShade="80"/>
        </w:rPr>
        <w:t>Institution</w:t>
      </w:r>
      <w:r w:rsidR="00461DAC">
        <w:rPr>
          <w:color w:val="808080" w:themeColor="background1" w:themeShade="80"/>
        </w:rPr>
        <w:t xml:space="preserve">  </w:t>
      </w:r>
      <w:r>
        <w:rPr>
          <w:color w:val="808080" w:themeColor="background1" w:themeShade="80"/>
        </w:rPr>
        <w:t xml:space="preserve">  </w:t>
      </w:r>
      <w:r w:rsidR="0084244A">
        <w:rPr>
          <w:color w:val="808080" w:themeColor="background1" w:themeShade="80"/>
        </w:rPr>
        <w:t xml:space="preserve">                   </w:t>
      </w:r>
      <w:r>
        <w:rPr>
          <w:color w:val="808080" w:themeColor="background1" w:themeShade="80"/>
        </w:rPr>
        <w:t xml:space="preserve">: </w:t>
      </w:r>
      <w:r w:rsidR="00461DAC">
        <w:rPr>
          <w:color w:val="808080" w:themeColor="background1" w:themeShade="80"/>
        </w:rPr>
        <w:t xml:space="preserve"> </w:t>
      </w:r>
      <w:r w:rsidR="0084244A">
        <w:rPr>
          <w:color w:val="808080" w:themeColor="background1" w:themeShade="80"/>
        </w:rPr>
        <w:t xml:space="preserve">                </w:t>
      </w:r>
      <w:r w:rsidR="00372252">
        <w:t xml:space="preserve">UNIVERSITY OF KWAZULU-NATAL </w:t>
      </w:r>
    </w:p>
    <w:p w:rsidR="003170A5" w:rsidRDefault="00461DAC" w:rsidP="00C45D10">
      <w:pPr>
        <w:pStyle w:val="ListBullet"/>
      </w:pPr>
      <w:r>
        <w:t xml:space="preserve"> Qualification </w:t>
      </w:r>
      <w:r w:rsidR="0084244A">
        <w:t xml:space="preserve">                  </w:t>
      </w:r>
      <w:r w:rsidR="00204D25">
        <w:t xml:space="preserve">: </w:t>
      </w:r>
      <w:r w:rsidR="0084244A">
        <w:t xml:space="preserve">                 </w:t>
      </w:r>
      <w:r w:rsidR="00F64DBB">
        <w:t xml:space="preserve">MATHEMATICS HONORS </w:t>
      </w:r>
    </w:p>
    <w:p w:rsidR="00204D25" w:rsidRDefault="00D82418" w:rsidP="00C45D10">
      <w:pPr>
        <w:pStyle w:val="ListBullet"/>
      </w:pPr>
      <w:r>
        <w:t xml:space="preserve">Year             </w:t>
      </w:r>
      <w:r w:rsidR="0084244A">
        <w:t xml:space="preserve">                  </w:t>
      </w:r>
      <w:r>
        <w:t xml:space="preserve">: </w:t>
      </w:r>
      <w:r w:rsidR="0084244A">
        <w:t xml:space="preserve">                 </w:t>
      </w:r>
      <w:r>
        <w:t>2017-2018</w:t>
      </w:r>
    </w:p>
    <w:p w:rsidR="00F64DBB" w:rsidRDefault="000F1B7A" w:rsidP="006C0EF9">
      <w:pPr>
        <w:pStyle w:val="ListBullet"/>
      </w:pPr>
      <w:r>
        <w:t xml:space="preserve">Modules       </w:t>
      </w:r>
      <w:r w:rsidR="0084244A">
        <w:t xml:space="preserve">                  </w:t>
      </w:r>
      <w:r>
        <w:t xml:space="preserve">: </w:t>
      </w:r>
      <w:r w:rsidR="0084244A">
        <w:t xml:space="preserve">                 </w:t>
      </w:r>
      <w:r>
        <w:t xml:space="preserve"> Function Analysis  </w:t>
      </w:r>
    </w:p>
    <w:p w:rsidR="0089370F" w:rsidRDefault="0089370F" w:rsidP="0089370F">
      <w:pPr>
        <w:pStyle w:val="ListBullet"/>
        <w:numPr>
          <w:ilvl w:val="0"/>
          <w:numId w:val="0"/>
        </w:numPr>
        <w:ind w:left="216"/>
      </w:pPr>
    </w:p>
    <w:p w:rsidR="00FE18BE" w:rsidRDefault="00980DDE" w:rsidP="00980DDE">
      <w:pPr>
        <w:pStyle w:val="ListBullet"/>
      </w:pPr>
      <w:r>
        <w:lastRenderedPageBreak/>
        <w:t xml:space="preserve">Institution </w:t>
      </w:r>
      <w:r w:rsidR="00365E28">
        <w:t xml:space="preserve">    </w:t>
      </w:r>
      <w:r w:rsidR="0084244A">
        <w:t xml:space="preserve">               </w:t>
      </w:r>
      <w:r w:rsidR="00365E28">
        <w:t xml:space="preserve"> :</w:t>
      </w:r>
      <w:r w:rsidR="00D55068">
        <w:t xml:space="preserve"> </w:t>
      </w:r>
      <w:r w:rsidR="0084244A">
        <w:t xml:space="preserve">                     </w:t>
      </w:r>
      <w:r w:rsidR="00D55068">
        <w:t xml:space="preserve">UNIVERSITY OF WESTERN CAPE </w:t>
      </w:r>
    </w:p>
    <w:p w:rsidR="00FA1B38" w:rsidRDefault="00FA1B38" w:rsidP="00980DDE">
      <w:pPr>
        <w:pStyle w:val="ListBullet"/>
      </w:pPr>
      <w:r>
        <w:t xml:space="preserve">Qualification   </w:t>
      </w:r>
      <w:r w:rsidR="0084244A">
        <w:t xml:space="preserve">               </w:t>
      </w:r>
      <w:r>
        <w:t xml:space="preserve">: </w:t>
      </w:r>
      <w:r w:rsidR="0084244A">
        <w:t xml:space="preserve">                     </w:t>
      </w:r>
      <w:r>
        <w:t xml:space="preserve">BSC MATHEMATICS AND STATISTICS </w:t>
      </w:r>
    </w:p>
    <w:p w:rsidR="006D1457" w:rsidRDefault="006D1457" w:rsidP="00980DDE">
      <w:pPr>
        <w:pStyle w:val="ListBullet"/>
      </w:pPr>
      <w:r>
        <w:t xml:space="preserve">Year              </w:t>
      </w:r>
      <w:r w:rsidR="0084244A">
        <w:t xml:space="preserve">               </w:t>
      </w:r>
      <w:r>
        <w:t xml:space="preserve">: </w:t>
      </w:r>
      <w:r w:rsidR="0084244A">
        <w:t xml:space="preserve">                     </w:t>
      </w:r>
      <w:r>
        <w:t>2014 - 2016</w:t>
      </w:r>
    </w:p>
    <w:p w:rsidR="00E068DE" w:rsidRPr="000A3D33" w:rsidRDefault="00317D0A" w:rsidP="00B415EA">
      <w:pPr>
        <w:pStyle w:val="ListBullet"/>
      </w:pPr>
      <w:r>
        <w:rPr>
          <w:color w:val="808080" w:themeColor="background1" w:themeShade="80"/>
        </w:rPr>
        <w:t xml:space="preserve">Modules         </w:t>
      </w:r>
      <w:r w:rsidR="0084244A">
        <w:rPr>
          <w:color w:val="808080" w:themeColor="background1" w:themeShade="80"/>
        </w:rPr>
        <w:t xml:space="preserve">               </w:t>
      </w:r>
      <w:r w:rsidR="00E068DE" w:rsidRPr="00B415EA">
        <w:rPr>
          <w:color w:val="808080" w:themeColor="background1" w:themeShade="80"/>
        </w:rPr>
        <w:t xml:space="preserve">: </w:t>
      </w:r>
      <w:r w:rsidR="0084244A">
        <w:rPr>
          <w:color w:val="808080" w:themeColor="background1" w:themeShade="80"/>
        </w:rPr>
        <w:t xml:space="preserve">                     </w:t>
      </w:r>
      <w:r w:rsidR="00E068DE" w:rsidRPr="00B415EA">
        <w:rPr>
          <w:color w:val="808080" w:themeColor="background1" w:themeShade="80"/>
        </w:rPr>
        <w:t xml:space="preserve">REAL ANALYSIS, </w:t>
      </w:r>
      <w:r w:rsidR="00395BDD" w:rsidRPr="00B415EA">
        <w:rPr>
          <w:color w:val="808080" w:themeColor="background1" w:themeShade="80"/>
        </w:rPr>
        <w:t>STATISTICS, COMPUTER LITERACY ,</w:t>
      </w:r>
      <w:r w:rsidR="00A52026" w:rsidRPr="00B415EA">
        <w:rPr>
          <w:color w:val="808080" w:themeColor="background1" w:themeShade="80"/>
        </w:rPr>
        <w:t xml:space="preserve"> DISCRETE MATHEMATICS, </w:t>
      </w:r>
      <w:r w:rsidR="00F00445" w:rsidRPr="00B415EA">
        <w:rPr>
          <w:color w:val="808080" w:themeColor="background1" w:themeShade="80"/>
        </w:rPr>
        <w:t xml:space="preserve">MATHEMATICS FINANCE ,GROUP THEORY </w:t>
      </w:r>
      <w:r w:rsidR="006E4898" w:rsidRPr="00B415EA">
        <w:rPr>
          <w:color w:val="808080" w:themeColor="background1" w:themeShade="80"/>
        </w:rPr>
        <w:t>,APPLIED MATHEMATICS,</w:t>
      </w:r>
      <w:r w:rsidR="002C1A38" w:rsidRPr="00B415EA">
        <w:rPr>
          <w:color w:val="808080" w:themeColor="background1" w:themeShade="80"/>
        </w:rPr>
        <w:t xml:space="preserve"> ENG FOR DEV (EED)</w:t>
      </w:r>
    </w:p>
    <w:p w:rsidR="00837C68" w:rsidRPr="00C6689E" w:rsidRDefault="002A6999" w:rsidP="00C6689E">
      <w:pPr>
        <w:pStyle w:val="ListBullet"/>
      </w:pPr>
      <w:r>
        <w:t xml:space="preserve">Institution </w:t>
      </w:r>
      <w:r w:rsidR="0084244A">
        <w:t xml:space="preserve">             </w:t>
      </w:r>
      <w:r>
        <w:t xml:space="preserve">      :</w:t>
      </w:r>
      <w:r w:rsidR="0084244A">
        <w:t xml:space="preserve">                       </w:t>
      </w:r>
      <w:r w:rsidR="005D66A4" w:rsidRPr="00C6689E">
        <w:rPr>
          <w:color w:val="808080" w:themeColor="background1" w:themeShade="80"/>
        </w:rPr>
        <w:t>UMLAZI COMTECH</w:t>
      </w:r>
    </w:p>
    <w:p w:rsidR="00C6689E" w:rsidRDefault="00C6689E" w:rsidP="00C6689E">
      <w:pPr>
        <w:pStyle w:val="ListBullet"/>
      </w:pPr>
      <w:r>
        <w:t xml:space="preserve">Year         </w:t>
      </w:r>
      <w:r w:rsidR="0084244A">
        <w:t xml:space="preserve">             </w:t>
      </w:r>
      <w:r>
        <w:t xml:space="preserve">      : </w:t>
      </w:r>
      <w:r w:rsidR="0084244A">
        <w:t xml:space="preserve">                      </w:t>
      </w:r>
      <w:r>
        <w:t>2008</w:t>
      </w:r>
    </w:p>
    <w:p w:rsidR="005D66A4" w:rsidRPr="00D832F5" w:rsidRDefault="00D832F5" w:rsidP="00D832F5">
      <w:pPr>
        <w:pStyle w:val="ListBullet"/>
      </w:pPr>
      <w:r>
        <w:t xml:space="preserve">Modules          </w:t>
      </w:r>
      <w:r w:rsidR="0084244A">
        <w:t xml:space="preserve">             </w:t>
      </w:r>
      <w:r>
        <w:t xml:space="preserve">: </w:t>
      </w:r>
      <w:r w:rsidR="0084244A">
        <w:t xml:space="preserve">                      </w:t>
      </w:r>
      <w:r w:rsidR="00C65EF9" w:rsidRPr="00D832F5">
        <w:rPr>
          <w:color w:val="808080" w:themeColor="background1" w:themeShade="80"/>
        </w:rPr>
        <w:t>ISIZULU , ENGLISH, MATHEMATICS, PHYSICAL SCIENCES,</w:t>
      </w:r>
      <w:r w:rsidR="0072555D" w:rsidRPr="00D832F5">
        <w:rPr>
          <w:color w:val="808080" w:themeColor="background1" w:themeShade="80"/>
        </w:rPr>
        <w:t xml:space="preserve"> LIFE SCIENCE, LIFE ORIENTATION, DRAWING </w:t>
      </w:r>
    </w:p>
    <w:p w:rsidR="00D832F5" w:rsidRPr="00640D51" w:rsidRDefault="00D832F5">
      <w:pPr>
        <w:rPr>
          <w:color w:val="000000" w:themeColor="text1"/>
        </w:rPr>
      </w:pPr>
    </w:p>
    <w:p w:rsidR="003170A5" w:rsidRDefault="0090622A">
      <w:pPr>
        <w:pStyle w:val="Heading1"/>
      </w:pPr>
      <w:r>
        <w:t xml:space="preserve">RESEARCH </w:t>
      </w:r>
      <w:r w:rsidR="001F1C65">
        <w:t xml:space="preserve">EXPERIENCE </w:t>
      </w:r>
    </w:p>
    <w:p w:rsidR="003170A5" w:rsidRDefault="001F1C65">
      <w:pPr>
        <w:pStyle w:val="ListBullet"/>
      </w:pPr>
      <w:r>
        <w:t xml:space="preserve">TITTLE: ON </w:t>
      </w:r>
      <w:r w:rsidR="005B3814">
        <w:t xml:space="preserve">DERIVATION INTO DUAL OF </w:t>
      </w:r>
      <w:r w:rsidR="00E7027F">
        <w:t xml:space="preserve">TRIANGULAR BANACH ALGEBRA BY </w:t>
      </w:r>
      <w:r w:rsidR="00E023A1">
        <w:t>DR. OLUWATOSIN MEWOMO</w:t>
      </w:r>
    </w:p>
    <w:p w:rsidR="00E023A1" w:rsidRDefault="00187277">
      <w:pPr>
        <w:pStyle w:val="ListBullet"/>
      </w:pPr>
      <w:r>
        <w:t xml:space="preserve">Monitored the relationship between function analysis and </w:t>
      </w:r>
      <w:r w:rsidR="00436492">
        <w:t xml:space="preserve">linear algebra </w:t>
      </w:r>
    </w:p>
    <w:p w:rsidR="00436492" w:rsidRDefault="00436492">
      <w:pPr>
        <w:pStyle w:val="ListBullet"/>
      </w:pPr>
      <w:r>
        <w:t xml:space="preserve">Investigated </w:t>
      </w:r>
      <w:r w:rsidR="00E40546">
        <w:t xml:space="preserve">derivations on general Banach algebra and triangular Banach algebra into their </w:t>
      </w:r>
      <w:r w:rsidR="00672A8C">
        <w:t xml:space="preserve">duals </w:t>
      </w:r>
    </w:p>
    <w:p w:rsidR="00C0448A" w:rsidRPr="00A656E6" w:rsidRDefault="00672A8C" w:rsidP="00A656E6">
      <w:pPr>
        <w:pStyle w:val="ListBullet"/>
      </w:pPr>
      <w:r>
        <w:t xml:space="preserve">Monitored the relationship between function inner and outer derivations on Banach algebra. </w:t>
      </w:r>
    </w:p>
    <w:p w:rsidR="000929E3" w:rsidRDefault="00D42C67" w:rsidP="00946994">
      <w:pPr>
        <w:pStyle w:val="Heading1"/>
      </w:pPr>
      <w:r>
        <w:t xml:space="preserve">Honours and awards </w:t>
      </w:r>
    </w:p>
    <w:p w:rsidR="00D42C67" w:rsidRDefault="0084244A" w:rsidP="00DC39BB">
      <w:pPr>
        <w:pStyle w:val="ListBullet"/>
      </w:pPr>
      <w:r>
        <w:t xml:space="preserve">SPECIAL SCHOLARSHIP - </w:t>
      </w:r>
      <w:r w:rsidR="00DC39BB">
        <w:t xml:space="preserve"> </w:t>
      </w:r>
      <w:r w:rsidR="00417D62">
        <w:t>2017</w:t>
      </w:r>
    </w:p>
    <w:p w:rsidR="00417D62" w:rsidRDefault="00417D62" w:rsidP="00DC39BB">
      <w:pPr>
        <w:pStyle w:val="ListBullet"/>
      </w:pPr>
      <w:r>
        <w:t xml:space="preserve">DIFFERENTIAL GEOMETRY </w:t>
      </w:r>
      <w:r w:rsidR="009B0C47">
        <w:t xml:space="preserve">– 2017 Merit </w:t>
      </w:r>
    </w:p>
    <w:p w:rsidR="00CD6CA7" w:rsidRDefault="00B4400F" w:rsidP="00CD6CA7">
      <w:pPr>
        <w:pStyle w:val="Heading1"/>
      </w:pPr>
      <w:r>
        <w:t xml:space="preserve">Campus </w:t>
      </w:r>
      <w:r w:rsidR="00420E94">
        <w:t xml:space="preserve">involvement </w:t>
      </w:r>
    </w:p>
    <w:p w:rsidR="00420E94" w:rsidRDefault="0084244A" w:rsidP="008E44DD">
      <w:pPr>
        <w:pStyle w:val="ListBullet"/>
        <w:numPr>
          <w:ilvl w:val="0"/>
          <w:numId w:val="0"/>
        </w:numPr>
      </w:pPr>
      <w:r>
        <w:t xml:space="preserve">Member: </w:t>
      </w:r>
      <w:r w:rsidR="008E44DD">
        <w:t xml:space="preserve"> Math Club</w:t>
      </w:r>
    </w:p>
    <w:p w:rsidR="002F4346" w:rsidRDefault="00AB3A24" w:rsidP="002F4346">
      <w:pPr>
        <w:pStyle w:val="Heading1"/>
      </w:pPr>
      <w:r>
        <w:t xml:space="preserve">Work experience </w:t>
      </w:r>
    </w:p>
    <w:p w:rsidR="00AB3A24" w:rsidRDefault="0084244A" w:rsidP="0064346B">
      <w:pPr>
        <w:pStyle w:val="ListBullet"/>
      </w:pPr>
      <w:r>
        <w:t>Organization</w:t>
      </w:r>
      <w:r w:rsidR="00AB0447">
        <w:t xml:space="preserve">   </w:t>
      </w:r>
      <w:r>
        <w:t xml:space="preserve">           </w:t>
      </w:r>
      <w:r w:rsidR="00AB0447">
        <w:t>:</w:t>
      </w:r>
      <w:r>
        <w:t xml:space="preserve">               </w:t>
      </w:r>
      <w:r w:rsidR="00AB0447">
        <w:t xml:space="preserve"> </w:t>
      </w:r>
      <w:r w:rsidR="00A656E6">
        <w:t>SAAMBR-South African</w:t>
      </w:r>
      <w:r w:rsidR="000727B9">
        <w:t xml:space="preserve"> A</w:t>
      </w:r>
      <w:r w:rsidR="00A656E6">
        <w:t>ssociation for Biological</w:t>
      </w:r>
      <w:r w:rsidR="000727B9">
        <w:t xml:space="preserve"> </w:t>
      </w:r>
      <w:r w:rsidR="00A656E6">
        <w:t>(Research)</w:t>
      </w:r>
    </w:p>
    <w:p w:rsidR="0064346B" w:rsidRDefault="00237E2F" w:rsidP="0064346B">
      <w:pPr>
        <w:pStyle w:val="ListBullet"/>
      </w:pPr>
      <w:r>
        <w:t xml:space="preserve">Position          </w:t>
      </w:r>
      <w:r w:rsidR="00A656E6">
        <w:t xml:space="preserve">          </w:t>
      </w:r>
      <w:r>
        <w:t>:</w:t>
      </w:r>
      <w:r w:rsidR="00A656E6">
        <w:t xml:space="preserve">               </w:t>
      </w:r>
      <w:r>
        <w:t xml:space="preserve"> </w:t>
      </w:r>
      <w:r w:rsidR="00A656E6">
        <w:t xml:space="preserve"> </w:t>
      </w:r>
      <w:r w:rsidR="0011291B">
        <w:t>E</w:t>
      </w:r>
      <w:r w:rsidR="00A656E6">
        <w:t xml:space="preserve">DUCATION Guide </w:t>
      </w:r>
    </w:p>
    <w:p w:rsidR="00232AF5" w:rsidRDefault="00232AF5" w:rsidP="0064346B">
      <w:pPr>
        <w:pStyle w:val="ListBullet"/>
      </w:pPr>
      <w:r>
        <w:t xml:space="preserve">Year               </w:t>
      </w:r>
      <w:r w:rsidR="00A656E6">
        <w:t xml:space="preserve">          </w:t>
      </w:r>
      <w:r>
        <w:t>:</w:t>
      </w:r>
      <w:r w:rsidR="005029E5">
        <w:t xml:space="preserve"> </w:t>
      </w:r>
      <w:r w:rsidR="00A656E6">
        <w:t xml:space="preserve">               </w:t>
      </w:r>
      <w:r w:rsidR="005029E5">
        <w:t>2012-2014</w:t>
      </w:r>
    </w:p>
    <w:p w:rsidR="00A656E6" w:rsidRDefault="00A656E6" w:rsidP="00A656E6">
      <w:pPr>
        <w:pStyle w:val="ListBullet"/>
        <w:numPr>
          <w:ilvl w:val="0"/>
          <w:numId w:val="0"/>
        </w:numPr>
        <w:ind w:left="216"/>
      </w:pPr>
    </w:p>
    <w:p w:rsidR="00FC6740" w:rsidRDefault="005361B9" w:rsidP="00FC6740">
      <w:pPr>
        <w:pStyle w:val="ListBullet"/>
        <w:numPr>
          <w:ilvl w:val="0"/>
          <w:numId w:val="0"/>
        </w:numPr>
      </w:pPr>
      <w:r>
        <w:lastRenderedPageBreak/>
        <w:t>DUTIES</w:t>
      </w:r>
    </w:p>
    <w:p w:rsidR="000727B9" w:rsidRDefault="00EC44D9" w:rsidP="00434D57">
      <w:pPr>
        <w:pStyle w:val="ListBullet"/>
      </w:pPr>
      <w:r>
        <w:t xml:space="preserve">Collect groups at entrance at identified time </w:t>
      </w:r>
    </w:p>
    <w:p w:rsidR="00EC44D9" w:rsidRDefault="004444FF" w:rsidP="00434D57">
      <w:pPr>
        <w:pStyle w:val="ListBullet"/>
      </w:pPr>
      <w:r>
        <w:t xml:space="preserve">Provide 6 commentaries at level and language </w:t>
      </w:r>
      <w:r w:rsidR="00BB5986">
        <w:t>suited to the group control and monitor during 2hours</w:t>
      </w:r>
    </w:p>
    <w:p w:rsidR="00BB5986" w:rsidRDefault="00B8022D" w:rsidP="00831CEE">
      <w:pPr>
        <w:pStyle w:val="ListBullet"/>
        <w:numPr>
          <w:ilvl w:val="0"/>
          <w:numId w:val="0"/>
        </w:numPr>
      </w:pPr>
      <w:r>
        <w:t xml:space="preserve">Assist with function in education </w:t>
      </w:r>
      <w:r w:rsidR="00063271">
        <w:t>Centre</w:t>
      </w:r>
      <w:r>
        <w:t xml:space="preserve"> and assist </w:t>
      </w:r>
      <w:r w:rsidR="00063271">
        <w:t>with</w:t>
      </w:r>
      <w:r w:rsidR="004E19A1">
        <w:t xml:space="preserve"> duties asked by senior.</w:t>
      </w:r>
    </w:p>
    <w:p w:rsidR="004907F2" w:rsidRDefault="004907F2" w:rsidP="00831CEE">
      <w:pPr>
        <w:pStyle w:val="ListBullet"/>
        <w:numPr>
          <w:ilvl w:val="0"/>
          <w:numId w:val="0"/>
        </w:numPr>
      </w:pPr>
      <w:r>
        <w:t>Organization</w:t>
      </w:r>
      <w:r w:rsidR="00A656E6">
        <w:t xml:space="preserve">               </w:t>
      </w:r>
      <w:r>
        <w:t>:</w:t>
      </w:r>
      <w:r w:rsidR="00A656E6">
        <w:t xml:space="preserve">             UKZN Westville Campus </w:t>
      </w:r>
      <w:r w:rsidR="00EA2852">
        <w:t xml:space="preserve"> </w:t>
      </w:r>
    </w:p>
    <w:p w:rsidR="004907F2" w:rsidRDefault="004907F2" w:rsidP="00831CEE">
      <w:pPr>
        <w:pStyle w:val="ListBullet"/>
        <w:numPr>
          <w:ilvl w:val="0"/>
          <w:numId w:val="0"/>
        </w:numPr>
      </w:pPr>
      <w:r>
        <w:t xml:space="preserve">Position </w:t>
      </w:r>
      <w:r w:rsidR="00A656E6">
        <w:t xml:space="preserve">                     </w:t>
      </w:r>
      <w:r>
        <w:t>:</w:t>
      </w:r>
      <w:r w:rsidR="00A656E6">
        <w:t xml:space="preserve">             Maths Tutor  </w:t>
      </w:r>
      <w:r>
        <w:t xml:space="preserve"> </w:t>
      </w:r>
    </w:p>
    <w:p w:rsidR="00831CEE" w:rsidRDefault="004907F2" w:rsidP="00831CEE">
      <w:pPr>
        <w:pStyle w:val="ListBullet"/>
        <w:numPr>
          <w:ilvl w:val="0"/>
          <w:numId w:val="0"/>
        </w:numPr>
      </w:pPr>
      <w:r>
        <w:t xml:space="preserve">Year </w:t>
      </w:r>
      <w:r w:rsidR="00A656E6">
        <w:t xml:space="preserve">                         </w:t>
      </w:r>
      <w:r>
        <w:t>:</w:t>
      </w:r>
      <w:r w:rsidR="00A656E6">
        <w:t xml:space="preserve">              </w:t>
      </w:r>
      <w:r w:rsidR="004B5219">
        <w:t>(2017-2018)</w:t>
      </w:r>
    </w:p>
    <w:p w:rsidR="00A656E6" w:rsidRDefault="00A656E6" w:rsidP="00831CEE">
      <w:pPr>
        <w:pStyle w:val="ListBullet"/>
        <w:numPr>
          <w:ilvl w:val="0"/>
          <w:numId w:val="0"/>
        </w:numPr>
      </w:pPr>
    </w:p>
    <w:p w:rsidR="00BF7FF2" w:rsidRDefault="00BF7FF2" w:rsidP="00831CEE">
      <w:pPr>
        <w:pStyle w:val="ListBullet"/>
        <w:numPr>
          <w:ilvl w:val="0"/>
          <w:numId w:val="0"/>
        </w:numPr>
      </w:pPr>
      <w:r>
        <w:t>DUTIES:</w:t>
      </w:r>
    </w:p>
    <w:p w:rsidR="00EA2852" w:rsidRDefault="0073609E" w:rsidP="00EA2852">
      <w:pPr>
        <w:pStyle w:val="ListBullet"/>
      </w:pPr>
      <w:r>
        <w:t xml:space="preserve">Provide </w:t>
      </w:r>
      <w:r w:rsidR="004C3863">
        <w:t xml:space="preserve">problem solving experiences that build students </w:t>
      </w:r>
      <w:r w:rsidR="00995E45">
        <w:t xml:space="preserve">understand math-fact and skills </w:t>
      </w:r>
    </w:p>
    <w:p w:rsidR="00995E45" w:rsidRDefault="00995E45" w:rsidP="00EA2852">
      <w:pPr>
        <w:pStyle w:val="ListBullet"/>
      </w:pPr>
      <w:r>
        <w:t xml:space="preserve">Critical and analytical </w:t>
      </w:r>
      <w:r w:rsidR="007C1643">
        <w:t xml:space="preserve">thinker </w:t>
      </w:r>
    </w:p>
    <w:p w:rsidR="00414F97" w:rsidRDefault="00414F97" w:rsidP="00EA2852">
      <w:pPr>
        <w:pStyle w:val="ListBullet"/>
      </w:pPr>
      <w:r>
        <w:t xml:space="preserve">Excellent communication and presentation skills </w:t>
      </w:r>
    </w:p>
    <w:p w:rsidR="00904A88" w:rsidRDefault="00904A88" w:rsidP="007F6F89">
      <w:pPr>
        <w:pStyle w:val="ListBullet"/>
      </w:pPr>
      <w:r>
        <w:t xml:space="preserve">Evaluate students learning style and provide </w:t>
      </w:r>
      <w:r w:rsidR="00555570">
        <w:t xml:space="preserve">appropriate </w:t>
      </w:r>
      <w:r w:rsidR="007F6F89">
        <w:t xml:space="preserve">techniques for maximum understanding </w:t>
      </w:r>
    </w:p>
    <w:p w:rsidR="005029E5" w:rsidRDefault="0021254E" w:rsidP="007F6F89">
      <w:pPr>
        <w:pStyle w:val="ListBullet"/>
      </w:pPr>
      <w:r>
        <w:t>Organization</w:t>
      </w:r>
      <w:r w:rsidR="00A656E6">
        <w:t xml:space="preserve">            </w:t>
      </w:r>
      <w:r>
        <w:t>:</w:t>
      </w:r>
      <w:r w:rsidR="00A656E6">
        <w:t xml:space="preserve">              </w:t>
      </w:r>
      <w:r w:rsidR="00E9407B">
        <w:t xml:space="preserve"> I</w:t>
      </w:r>
      <w:r w:rsidR="003573B5">
        <w:t xml:space="preserve">gnition Group </w:t>
      </w:r>
    </w:p>
    <w:p w:rsidR="00937ABB" w:rsidRDefault="00E9407B" w:rsidP="001172CE">
      <w:pPr>
        <w:pStyle w:val="ListBullet"/>
      </w:pPr>
      <w:r>
        <w:t xml:space="preserve"> </w:t>
      </w:r>
      <w:r w:rsidR="001172CE">
        <w:t>Position</w:t>
      </w:r>
      <w:r w:rsidR="00A656E6">
        <w:t xml:space="preserve">                 </w:t>
      </w:r>
      <w:r w:rsidR="001172CE">
        <w:t xml:space="preserve"> :</w:t>
      </w:r>
      <w:r w:rsidR="00A656E6">
        <w:t xml:space="preserve">               </w:t>
      </w:r>
      <w:r w:rsidR="00127351">
        <w:t>S</w:t>
      </w:r>
      <w:r w:rsidR="003573B5">
        <w:t>ales</w:t>
      </w:r>
      <w:r w:rsidR="00127351">
        <w:t xml:space="preserve"> </w:t>
      </w:r>
    </w:p>
    <w:p w:rsidR="00800075" w:rsidRDefault="00937ABB" w:rsidP="001172CE">
      <w:pPr>
        <w:pStyle w:val="ListBullet"/>
      </w:pPr>
      <w:r>
        <w:t xml:space="preserve">Year </w:t>
      </w:r>
      <w:r w:rsidR="00A656E6">
        <w:t xml:space="preserve">                       </w:t>
      </w:r>
      <w:r>
        <w:t>:</w:t>
      </w:r>
      <w:r w:rsidR="00A656E6">
        <w:t xml:space="preserve">              </w:t>
      </w:r>
      <w:r w:rsidR="003573B5">
        <w:t xml:space="preserve"> </w:t>
      </w:r>
      <w:r w:rsidR="00CB463D">
        <w:t>2019-2020</w:t>
      </w:r>
    </w:p>
    <w:p w:rsidR="00A656E6" w:rsidRDefault="00A656E6" w:rsidP="00A656E6">
      <w:pPr>
        <w:pStyle w:val="ListBullet"/>
        <w:numPr>
          <w:ilvl w:val="0"/>
          <w:numId w:val="0"/>
        </w:numPr>
        <w:ind w:left="216"/>
      </w:pPr>
    </w:p>
    <w:p w:rsidR="00937ABB" w:rsidRDefault="00937ABB" w:rsidP="001172CE">
      <w:pPr>
        <w:pStyle w:val="ListBullet"/>
      </w:pPr>
      <w:r>
        <w:t>DUTIES:</w:t>
      </w:r>
    </w:p>
    <w:p w:rsidR="00127351" w:rsidRDefault="003B7D78" w:rsidP="0015542B">
      <w:pPr>
        <w:pStyle w:val="ListBullet"/>
      </w:pPr>
      <w:r>
        <w:t xml:space="preserve">Presented, </w:t>
      </w:r>
      <w:r w:rsidR="00C37E9A">
        <w:t xml:space="preserve">Promoted </w:t>
      </w:r>
      <w:r w:rsidR="006D564F">
        <w:t xml:space="preserve">and solid product </w:t>
      </w:r>
      <w:r w:rsidR="00C47AAE">
        <w:t xml:space="preserve">and services using </w:t>
      </w:r>
      <w:r w:rsidR="00163C0C">
        <w:t xml:space="preserve">solid arguments to existing and </w:t>
      </w:r>
      <w:r w:rsidR="00321935">
        <w:t xml:space="preserve">perspective customers </w:t>
      </w:r>
    </w:p>
    <w:p w:rsidR="00321935" w:rsidRDefault="00321935" w:rsidP="0015542B">
      <w:pPr>
        <w:pStyle w:val="ListBullet"/>
      </w:pPr>
      <w:r>
        <w:t xml:space="preserve">Performed and cost-benefit </w:t>
      </w:r>
      <w:r w:rsidR="002E33B2">
        <w:t xml:space="preserve">and needs analysis of existing </w:t>
      </w:r>
      <w:r w:rsidR="00491E15">
        <w:t xml:space="preserve">and potential to meet their needs </w:t>
      </w:r>
    </w:p>
    <w:p w:rsidR="00491E15" w:rsidRDefault="00FB2B3D" w:rsidP="0015542B">
      <w:pPr>
        <w:pStyle w:val="ListBullet"/>
      </w:pPr>
      <w:r>
        <w:t>Established, developed</w:t>
      </w:r>
      <w:r w:rsidR="00B12CE0">
        <w:t xml:space="preserve"> and maintained </w:t>
      </w:r>
      <w:r>
        <w:t xml:space="preserve">positive business and customer relationship </w:t>
      </w:r>
    </w:p>
    <w:p w:rsidR="00FB2B3D" w:rsidRDefault="000C2A0B" w:rsidP="0015542B">
      <w:pPr>
        <w:pStyle w:val="ListBullet"/>
      </w:pPr>
      <w:r>
        <w:t xml:space="preserve">Continuously improved through feedback </w:t>
      </w:r>
    </w:p>
    <w:p w:rsidR="00581A1F" w:rsidRDefault="00581A1F" w:rsidP="0015542B">
      <w:pPr>
        <w:pStyle w:val="ListBullet"/>
      </w:pPr>
      <w:r>
        <w:t xml:space="preserve">Data capturing </w:t>
      </w:r>
    </w:p>
    <w:p w:rsidR="00A9600A" w:rsidRDefault="003E7292" w:rsidP="00A9600A">
      <w:pPr>
        <w:pStyle w:val="Heading1"/>
      </w:pPr>
      <w:r>
        <w:t xml:space="preserve">Skills </w:t>
      </w:r>
    </w:p>
    <w:p w:rsidR="003E7292" w:rsidRDefault="003E7292" w:rsidP="003E7292">
      <w:pPr>
        <w:pStyle w:val="ListBullet"/>
      </w:pPr>
      <w:r>
        <w:t xml:space="preserve">Computer </w:t>
      </w:r>
      <w:r w:rsidR="000B4B29">
        <w:t xml:space="preserve">skills, including experience operating within windows environment </w:t>
      </w:r>
    </w:p>
    <w:p w:rsidR="000B4B29" w:rsidRDefault="00811C81" w:rsidP="003E7292">
      <w:pPr>
        <w:pStyle w:val="ListBullet"/>
      </w:pPr>
      <w:r>
        <w:t xml:space="preserve">Using computer languages Html and JavaScript </w:t>
      </w:r>
      <w:r w:rsidR="00C933DE">
        <w:t xml:space="preserve">from Freecodecamp </w:t>
      </w:r>
    </w:p>
    <w:p w:rsidR="00C933DE" w:rsidRPr="003E7292" w:rsidRDefault="00C933DE" w:rsidP="003E7292">
      <w:pPr>
        <w:pStyle w:val="ListBullet"/>
      </w:pPr>
      <w:r>
        <w:t>Latex,</w:t>
      </w:r>
      <w:r w:rsidR="00CC69F7">
        <w:t xml:space="preserve"> </w:t>
      </w:r>
      <w:r>
        <w:t>Mathslab</w:t>
      </w:r>
      <w:r w:rsidR="00CC69F7">
        <w:t xml:space="preserve"> </w:t>
      </w:r>
      <w:r>
        <w:t>, SAS</w:t>
      </w:r>
    </w:p>
    <w:p w:rsidR="005611DB" w:rsidRDefault="00095FED" w:rsidP="005611DB">
      <w:pPr>
        <w:pStyle w:val="Heading1"/>
      </w:pPr>
      <w:r>
        <w:lastRenderedPageBreak/>
        <w:t xml:space="preserve">Reference </w:t>
      </w:r>
    </w:p>
    <w:p w:rsidR="000C2A0B" w:rsidRDefault="00095FED" w:rsidP="003328B5">
      <w:pPr>
        <w:pStyle w:val="ListBullet"/>
      </w:pPr>
      <w:r>
        <w:t xml:space="preserve">Referee </w:t>
      </w:r>
      <w:r w:rsidR="003573B5">
        <w:t xml:space="preserve">            </w:t>
      </w:r>
      <w:r>
        <w:t>:</w:t>
      </w:r>
      <w:r w:rsidR="003573B5">
        <w:t xml:space="preserve">        </w:t>
      </w:r>
      <w:r>
        <w:t xml:space="preserve"> </w:t>
      </w:r>
      <w:r w:rsidR="0088549C">
        <w:t xml:space="preserve">DR </w:t>
      </w:r>
      <w:r w:rsidR="00B830FE">
        <w:t>P</w:t>
      </w:r>
      <w:r w:rsidR="003573B5">
        <w:t xml:space="preserve">aranjothi </w:t>
      </w:r>
      <w:r w:rsidR="00B830FE">
        <w:t xml:space="preserve"> P</w:t>
      </w:r>
      <w:r w:rsidR="003573B5">
        <w:t>illay, Senior Lecturer Mathematics</w:t>
      </w:r>
      <w:r w:rsidR="00EB1D03">
        <w:t>, PHD M</w:t>
      </w:r>
      <w:r w:rsidR="003573B5">
        <w:t>athematics, UKZN</w:t>
      </w:r>
    </w:p>
    <w:p w:rsidR="003328B5" w:rsidRDefault="003328B5" w:rsidP="003328B5">
      <w:pPr>
        <w:pStyle w:val="ListBullet"/>
        <w:numPr>
          <w:ilvl w:val="0"/>
          <w:numId w:val="0"/>
        </w:numPr>
      </w:pPr>
      <w:r>
        <w:t xml:space="preserve">E-mail </w:t>
      </w:r>
      <w:r w:rsidR="00465E27">
        <w:t xml:space="preserve">: </w:t>
      </w:r>
      <w:hyperlink r:id="rId9" w:history="1">
        <w:r w:rsidR="00EF4706" w:rsidRPr="00A50521">
          <w:rPr>
            <w:rStyle w:val="Hyperlink"/>
          </w:rPr>
          <w:t>pillaypi@ukzn.ac.za</w:t>
        </w:r>
      </w:hyperlink>
    </w:p>
    <w:p w:rsidR="00EF4706" w:rsidRDefault="00B56586" w:rsidP="00EF4706">
      <w:pPr>
        <w:pStyle w:val="ListBullet"/>
      </w:pPr>
      <w:r>
        <w:t xml:space="preserve">Referee </w:t>
      </w:r>
      <w:r w:rsidR="003573B5">
        <w:t xml:space="preserve">           </w:t>
      </w:r>
      <w:r>
        <w:t>:</w:t>
      </w:r>
      <w:r w:rsidR="003573B5">
        <w:t xml:space="preserve">          Emma</w:t>
      </w:r>
      <w:r>
        <w:t xml:space="preserve"> C</w:t>
      </w:r>
      <w:r w:rsidR="003573B5">
        <w:t>hiliza</w:t>
      </w:r>
      <w:r>
        <w:t>,</w:t>
      </w:r>
      <w:r w:rsidR="003573B5">
        <w:t xml:space="preserve"> </w:t>
      </w:r>
      <w:r w:rsidR="007F0BFE">
        <w:t>S</w:t>
      </w:r>
      <w:r w:rsidR="003573B5">
        <w:t>enior Booking Coordinater</w:t>
      </w:r>
      <w:r w:rsidR="007F0BFE">
        <w:t>,</w:t>
      </w:r>
      <w:r w:rsidR="003573B5" w:rsidRPr="003573B5">
        <w:t xml:space="preserve"> </w:t>
      </w:r>
      <w:r w:rsidR="003573B5">
        <w:t xml:space="preserve">South African Association for marine  Biological Research </w:t>
      </w:r>
    </w:p>
    <w:p w:rsidR="00733549" w:rsidRDefault="00551F02" w:rsidP="00733549">
      <w:pPr>
        <w:pStyle w:val="ListBullet"/>
        <w:numPr>
          <w:ilvl w:val="0"/>
          <w:numId w:val="0"/>
        </w:numPr>
      </w:pPr>
      <w:r>
        <w:t xml:space="preserve">E-mail : </w:t>
      </w:r>
      <w:hyperlink r:id="rId10" w:history="1">
        <w:r w:rsidRPr="00A50521">
          <w:rPr>
            <w:rStyle w:val="Hyperlink"/>
          </w:rPr>
          <w:t>nndlalosea@seaworld.org.za</w:t>
        </w:r>
      </w:hyperlink>
      <w:r>
        <w:t xml:space="preserve"> </w:t>
      </w:r>
    </w:p>
    <w:p w:rsidR="00463660" w:rsidRDefault="00CD654F" w:rsidP="00463660">
      <w:pPr>
        <w:pStyle w:val="ListBullet"/>
      </w:pPr>
      <w:r>
        <w:t xml:space="preserve">Referee </w:t>
      </w:r>
      <w:r w:rsidR="003573B5">
        <w:t xml:space="preserve">           </w:t>
      </w:r>
      <w:r>
        <w:t>: C</w:t>
      </w:r>
      <w:r w:rsidR="003573B5">
        <w:t>harmaine Magwaza</w:t>
      </w:r>
      <w:r>
        <w:t xml:space="preserve">, </w:t>
      </w:r>
      <w:r w:rsidR="003573B5">
        <w:t>Administrative</w:t>
      </w:r>
      <w:r w:rsidR="003B7D78">
        <w:t xml:space="preserve"> Officer</w:t>
      </w:r>
      <w:r>
        <w:t xml:space="preserve"> (</w:t>
      </w:r>
      <w:r w:rsidR="003978E4">
        <w:t>T</w:t>
      </w:r>
      <w:r w:rsidR="003B7D78">
        <w:t>eaching and General) , UKZN</w:t>
      </w:r>
      <w:r w:rsidR="003978E4">
        <w:t xml:space="preserve"> </w:t>
      </w:r>
    </w:p>
    <w:p w:rsidR="003978E4" w:rsidRPr="00AB3A24" w:rsidRDefault="00597AEE" w:rsidP="003978E4">
      <w:pPr>
        <w:pStyle w:val="ListBullet"/>
        <w:numPr>
          <w:ilvl w:val="0"/>
          <w:numId w:val="0"/>
        </w:numPr>
      </w:pPr>
      <w:r>
        <w:t xml:space="preserve">E-mail : </w:t>
      </w:r>
      <w:hyperlink r:id="rId11" w:history="1">
        <w:r w:rsidRPr="00A50521">
          <w:rPr>
            <w:rStyle w:val="Hyperlink"/>
          </w:rPr>
          <w:t>magwazac2@ukani.ac.za</w:t>
        </w:r>
      </w:hyperlink>
      <w:r>
        <w:t xml:space="preserve"> </w:t>
      </w:r>
    </w:p>
    <w:sectPr w:rsidR="003978E4" w:rsidRPr="00AB3A24">
      <w:headerReference w:type="default" r:id="rId12"/>
      <w:footerReference w:type="default" r:id="rId13"/>
      <w:head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DF2" w:rsidRDefault="00E05DF2">
      <w:r>
        <w:separator/>
      </w:r>
    </w:p>
  </w:endnote>
  <w:endnote w:type="continuationSeparator" w:id="0">
    <w:p w:rsidR="00E05DF2" w:rsidRDefault="00E05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0A5" w:rsidRDefault="00E30AF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B7D78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DF2" w:rsidRDefault="00E05DF2">
      <w:r>
        <w:separator/>
      </w:r>
    </w:p>
  </w:footnote>
  <w:footnote w:type="continuationSeparator" w:id="0">
    <w:p w:rsidR="00E05DF2" w:rsidRDefault="00E05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0A5" w:rsidRDefault="00E30AFE"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AF12B05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0A5" w:rsidRDefault="00E30AFE">
    <w:r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170A5" w:rsidRDefault="003170A5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3170A5" w:rsidRDefault="003170A5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C0A7A"/>
    <w:multiLevelType w:val="hybridMultilevel"/>
    <w:tmpl w:val="40960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BD7FB1"/>
    <w:multiLevelType w:val="hybridMultilevel"/>
    <w:tmpl w:val="0FF814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7236DEE0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8116E"/>
    <w:multiLevelType w:val="hybridMultilevel"/>
    <w:tmpl w:val="B180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4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attachedTemplate r:id="rId1"/>
  <w:defaultTabStop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20E"/>
    <w:rsid w:val="000045BB"/>
    <w:rsid w:val="00033571"/>
    <w:rsid w:val="00063271"/>
    <w:rsid w:val="000727B9"/>
    <w:rsid w:val="00084464"/>
    <w:rsid w:val="000869C9"/>
    <w:rsid w:val="000929E3"/>
    <w:rsid w:val="00094C53"/>
    <w:rsid w:val="00095FED"/>
    <w:rsid w:val="000A3D33"/>
    <w:rsid w:val="000A5BD2"/>
    <w:rsid w:val="000B34DD"/>
    <w:rsid w:val="000B4B29"/>
    <w:rsid w:val="000C1B68"/>
    <w:rsid w:val="000C2A0B"/>
    <w:rsid w:val="000D2872"/>
    <w:rsid w:val="000F1B7A"/>
    <w:rsid w:val="0011291B"/>
    <w:rsid w:val="001172CE"/>
    <w:rsid w:val="00127351"/>
    <w:rsid w:val="0015542B"/>
    <w:rsid w:val="00163C0C"/>
    <w:rsid w:val="0018653C"/>
    <w:rsid w:val="00187277"/>
    <w:rsid w:val="001A54CB"/>
    <w:rsid w:val="001E0F1D"/>
    <w:rsid w:val="001F1C65"/>
    <w:rsid w:val="00204D25"/>
    <w:rsid w:val="0021254E"/>
    <w:rsid w:val="00232AF5"/>
    <w:rsid w:val="00237524"/>
    <w:rsid w:val="00237E2F"/>
    <w:rsid w:val="00247E05"/>
    <w:rsid w:val="00275BAF"/>
    <w:rsid w:val="002A2CE0"/>
    <w:rsid w:val="002A6999"/>
    <w:rsid w:val="002C1A38"/>
    <w:rsid w:val="002E33B2"/>
    <w:rsid w:val="002F4346"/>
    <w:rsid w:val="003078FE"/>
    <w:rsid w:val="003170A5"/>
    <w:rsid w:val="00317D0A"/>
    <w:rsid w:val="00321935"/>
    <w:rsid w:val="003269EC"/>
    <w:rsid w:val="00327178"/>
    <w:rsid w:val="003328B5"/>
    <w:rsid w:val="003573B5"/>
    <w:rsid w:val="00360927"/>
    <w:rsid w:val="00364402"/>
    <w:rsid w:val="00365E28"/>
    <w:rsid w:val="00372252"/>
    <w:rsid w:val="0037533F"/>
    <w:rsid w:val="00377A4C"/>
    <w:rsid w:val="00395BDD"/>
    <w:rsid w:val="003978E4"/>
    <w:rsid w:val="003B7D78"/>
    <w:rsid w:val="003D0674"/>
    <w:rsid w:val="003D5EBE"/>
    <w:rsid w:val="003E7292"/>
    <w:rsid w:val="00414F97"/>
    <w:rsid w:val="00417D62"/>
    <w:rsid w:val="00420E94"/>
    <w:rsid w:val="00434D57"/>
    <w:rsid w:val="00436492"/>
    <w:rsid w:val="004444FF"/>
    <w:rsid w:val="00461DAC"/>
    <w:rsid w:val="00463660"/>
    <w:rsid w:val="00465E27"/>
    <w:rsid w:val="004907F2"/>
    <w:rsid w:val="00491E15"/>
    <w:rsid w:val="004A5457"/>
    <w:rsid w:val="004B5219"/>
    <w:rsid w:val="004C30C7"/>
    <w:rsid w:val="004C3863"/>
    <w:rsid w:val="004E19A1"/>
    <w:rsid w:val="004E7459"/>
    <w:rsid w:val="004E74B8"/>
    <w:rsid w:val="004F7492"/>
    <w:rsid w:val="005029E5"/>
    <w:rsid w:val="00503A38"/>
    <w:rsid w:val="00532509"/>
    <w:rsid w:val="0053363E"/>
    <w:rsid w:val="005361B9"/>
    <w:rsid w:val="00551F02"/>
    <w:rsid w:val="00555570"/>
    <w:rsid w:val="005611DB"/>
    <w:rsid w:val="00572198"/>
    <w:rsid w:val="005804E5"/>
    <w:rsid w:val="00581A1F"/>
    <w:rsid w:val="00582E30"/>
    <w:rsid w:val="00597AEE"/>
    <w:rsid w:val="005A6302"/>
    <w:rsid w:val="005B3814"/>
    <w:rsid w:val="005D66A4"/>
    <w:rsid w:val="005F25C4"/>
    <w:rsid w:val="00611129"/>
    <w:rsid w:val="006144E9"/>
    <w:rsid w:val="0063508E"/>
    <w:rsid w:val="00640D51"/>
    <w:rsid w:val="0064346B"/>
    <w:rsid w:val="006549F0"/>
    <w:rsid w:val="00672A8C"/>
    <w:rsid w:val="006C0EF9"/>
    <w:rsid w:val="006D1457"/>
    <w:rsid w:val="006D4655"/>
    <w:rsid w:val="006D564F"/>
    <w:rsid w:val="006E4898"/>
    <w:rsid w:val="0072555D"/>
    <w:rsid w:val="00733549"/>
    <w:rsid w:val="0073609E"/>
    <w:rsid w:val="00747FD9"/>
    <w:rsid w:val="007935CE"/>
    <w:rsid w:val="007C1643"/>
    <w:rsid w:val="007C1955"/>
    <w:rsid w:val="007D16B1"/>
    <w:rsid w:val="007E559F"/>
    <w:rsid w:val="007F0BFE"/>
    <w:rsid w:val="007F3D2E"/>
    <w:rsid w:val="007F58D8"/>
    <w:rsid w:val="007F6F89"/>
    <w:rsid w:val="00800075"/>
    <w:rsid w:val="00811C81"/>
    <w:rsid w:val="00822DB1"/>
    <w:rsid w:val="00831CEE"/>
    <w:rsid w:val="00837C68"/>
    <w:rsid w:val="0084244A"/>
    <w:rsid w:val="008503CC"/>
    <w:rsid w:val="0085624A"/>
    <w:rsid w:val="00881522"/>
    <w:rsid w:val="00884758"/>
    <w:rsid w:val="0088549C"/>
    <w:rsid w:val="00887D1E"/>
    <w:rsid w:val="00891336"/>
    <w:rsid w:val="0089370F"/>
    <w:rsid w:val="008A1BC5"/>
    <w:rsid w:val="008A63F4"/>
    <w:rsid w:val="008E44DD"/>
    <w:rsid w:val="00904A88"/>
    <w:rsid w:val="0090622A"/>
    <w:rsid w:val="00937ABB"/>
    <w:rsid w:val="00946994"/>
    <w:rsid w:val="00980DDE"/>
    <w:rsid w:val="00983C78"/>
    <w:rsid w:val="00991BE1"/>
    <w:rsid w:val="00995E45"/>
    <w:rsid w:val="009A5A43"/>
    <w:rsid w:val="009B0C47"/>
    <w:rsid w:val="009D1E5D"/>
    <w:rsid w:val="00A0027C"/>
    <w:rsid w:val="00A25C82"/>
    <w:rsid w:val="00A52026"/>
    <w:rsid w:val="00A5529C"/>
    <w:rsid w:val="00A656E6"/>
    <w:rsid w:val="00A9600A"/>
    <w:rsid w:val="00AB0447"/>
    <w:rsid w:val="00AB3A24"/>
    <w:rsid w:val="00AD3256"/>
    <w:rsid w:val="00AF784E"/>
    <w:rsid w:val="00B12CE0"/>
    <w:rsid w:val="00B415EA"/>
    <w:rsid w:val="00B4400F"/>
    <w:rsid w:val="00B53F54"/>
    <w:rsid w:val="00B56586"/>
    <w:rsid w:val="00B779B6"/>
    <w:rsid w:val="00B8022D"/>
    <w:rsid w:val="00B80BCD"/>
    <w:rsid w:val="00B830FE"/>
    <w:rsid w:val="00BA1519"/>
    <w:rsid w:val="00BB5986"/>
    <w:rsid w:val="00BC0F66"/>
    <w:rsid w:val="00BE6C52"/>
    <w:rsid w:val="00BF7FF2"/>
    <w:rsid w:val="00C0448A"/>
    <w:rsid w:val="00C06735"/>
    <w:rsid w:val="00C37E9A"/>
    <w:rsid w:val="00C45D10"/>
    <w:rsid w:val="00C47AAE"/>
    <w:rsid w:val="00C6520E"/>
    <w:rsid w:val="00C65EF9"/>
    <w:rsid w:val="00C6689E"/>
    <w:rsid w:val="00C933DE"/>
    <w:rsid w:val="00CB463D"/>
    <w:rsid w:val="00CC69F7"/>
    <w:rsid w:val="00CD654F"/>
    <w:rsid w:val="00CD6CA7"/>
    <w:rsid w:val="00CF6027"/>
    <w:rsid w:val="00D000C5"/>
    <w:rsid w:val="00D42C67"/>
    <w:rsid w:val="00D55068"/>
    <w:rsid w:val="00D82418"/>
    <w:rsid w:val="00D832F5"/>
    <w:rsid w:val="00D87F0A"/>
    <w:rsid w:val="00D95E3E"/>
    <w:rsid w:val="00DC39BB"/>
    <w:rsid w:val="00DF4673"/>
    <w:rsid w:val="00E023A1"/>
    <w:rsid w:val="00E05DF2"/>
    <w:rsid w:val="00E068DE"/>
    <w:rsid w:val="00E15DBE"/>
    <w:rsid w:val="00E30AFE"/>
    <w:rsid w:val="00E3651D"/>
    <w:rsid w:val="00E40546"/>
    <w:rsid w:val="00E505A4"/>
    <w:rsid w:val="00E7027F"/>
    <w:rsid w:val="00E9407B"/>
    <w:rsid w:val="00EA2852"/>
    <w:rsid w:val="00EB1D03"/>
    <w:rsid w:val="00EC44D9"/>
    <w:rsid w:val="00EC6D09"/>
    <w:rsid w:val="00ED3153"/>
    <w:rsid w:val="00EF4706"/>
    <w:rsid w:val="00F00445"/>
    <w:rsid w:val="00F008AA"/>
    <w:rsid w:val="00F056B4"/>
    <w:rsid w:val="00F07B22"/>
    <w:rsid w:val="00F22DC2"/>
    <w:rsid w:val="00F45BAE"/>
    <w:rsid w:val="00F54DC2"/>
    <w:rsid w:val="00F64DBB"/>
    <w:rsid w:val="00F861E4"/>
    <w:rsid w:val="00FA1B38"/>
    <w:rsid w:val="00FB2B3D"/>
    <w:rsid w:val="00FC20B4"/>
    <w:rsid w:val="00FC2759"/>
    <w:rsid w:val="00FC6740"/>
    <w:rsid w:val="00FE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5:chartTrackingRefBased/>
  <w15:docId w15:val="{1A42674D-ADFC-7A42-9852-F25BD6E5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63508E"/>
    <w:rPr>
      <w:color w:val="53C3C7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5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408534@nyuwe.ac.za%20/" TargetMode="External" /><Relationship Id="rId13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glossaryDocument" Target="glossary/document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mailto:magwazac2@ukani.ac.za" TargetMode="Externa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yperlink" Target="mailto:nndlalosea@seaworld.org.za" TargetMode="External" /><Relationship Id="rId4" Type="http://schemas.openxmlformats.org/officeDocument/2006/relationships/settings" Target="settings.xml" /><Relationship Id="rId9" Type="http://schemas.openxmlformats.org/officeDocument/2006/relationships/hyperlink" Target="mailto:pillaypi@ukzn.ac.za" TargetMode="External" /><Relationship Id="rId14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h\Downloads\%7bD74035D9-74E6-034E-A92C-63BA13D12618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B6DC698CFDD84DB9F9B25CDD4E2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BC7E1-1D4D-F04C-A31C-59165051A9AD}"/>
      </w:docPartPr>
      <w:docPartBody>
        <w:p w:rsidR="005825D2" w:rsidRDefault="00756EFA">
          <w:pPr>
            <w:pStyle w:val="FBB6DC698CFDD84DB9F9B25CDD4E2CAA"/>
          </w:pPr>
          <w:r>
            <w:t>Objective</w:t>
          </w:r>
        </w:p>
      </w:docPartBody>
    </w:docPart>
    <w:docPart>
      <w:docPartPr>
        <w:name w:val="43CA7690825F824094CD6D9ABFDCC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0CF90-D856-3040-A99C-6501DCA37F8A}"/>
      </w:docPartPr>
      <w:docPartBody>
        <w:p w:rsidR="005825D2" w:rsidRDefault="00756EFA">
          <w:pPr>
            <w:pStyle w:val="43CA7690825F824094CD6D9ABFDCC4A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5D2"/>
    <w:rsid w:val="001A0234"/>
    <w:rsid w:val="005825D2"/>
    <w:rsid w:val="00756EFA"/>
    <w:rsid w:val="008919F1"/>
    <w:rsid w:val="00D76183"/>
    <w:rsid w:val="00E0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BAAE6730204E41B74FB3E7AD86451E">
    <w:name w:val="62BAAE6730204E41B74FB3E7AD86451E"/>
  </w:style>
  <w:style w:type="paragraph" w:customStyle="1" w:styleId="525AA63691AD66409624EBA629A209C8">
    <w:name w:val="525AA63691AD66409624EBA629A209C8"/>
  </w:style>
  <w:style w:type="paragraph" w:customStyle="1" w:styleId="FBB6DC698CFDD84DB9F9B25CDD4E2CAA">
    <w:name w:val="FBB6DC698CFDD84DB9F9B25CDD4E2CAA"/>
  </w:style>
  <w:style w:type="paragraph" w:customStyle="1" w:styleId="A8766DC779116A48B903707F7FF3A079">
    <w:name w:val="A8766DC779116A48B903707F7FF3A079"/>
  </w:style>
  <w:style w:type="paragraph" w:customStyle="1" w:styleId="D8D4067D607BDB4F891630CE09E9A1B7">
    <w:name w:val="D8D4067D607BDB4F891630CE09E9A1B7"/>
  </w:style>
  <w:style w:type="paragraph" w:customStyle="1" w:styleId="C2BE79D7BE839B459F94FFE908DC3146">
    <w:name w:val="C2BE79D7BE839B459F94FFE908DC3146"/>
  </w:style>
  <w:style w:type="paragraph" w:customStyle="1" w:styleId="81EF280D54BBFA4C98B32BFDCFC20793">
    <w:name w:val="81EF280D54BBFA4C98B32BFDCFC20793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US" w:eastAsia="ja-JP"/>
    </w:rPr>
  </w:style>
  <w:style w:type="paragraph" w:customStyle="1" w:styleId="DFD731C9FB11D148845AE879DE7B13F1">
    <w:name w:val="DFD731C9FB11D148845AE879DE7B13F1"/>
  </w:style>
  <w:style w:type="paragraph" w:customStyle="1" w:styleId="43CA7690825F824094CD6D9ABFDCC4A6">
    <w:name w:val="43CA7690825F824094CD6D9ABFDCC4A6"/>
  </w:style>
  <w:style w:type="paragraph" w:customStyle="1" w:styleId="9D4EF63F3E2E0E4DA398B7251C94E96E">
    <w:name w:val="9D4EF63F3E2E0E4DA398B7251C94E96E"/>
  </w:style>
  <w:style w:type="paragraph" w:customStyle="1" w:styleId="346B6B48C3B00643AD4243599C9CA389">
    <w:name w:val="346B6B48C3B00643AD4243599C9CA389"/>
  </w:style>
  <w:style w:type="paragraph" w:customStyle="1" w:styleId="563A2FD894D71543BCEA30C070AA79A8">
    <w:name w:val="563A2FD894D71543BCEA30C070AA79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9A37E-E359-8A48-8EAA-3BB532E3F8C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%7bD74035D9-74E6-034E-A92C-63BA13D12618%7dtf50002018.dotx</Template>
  <TotalTime>0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mbalenhle lisanda</dc:creator>
  <cp:keywords/>
  <dc:description/>
  <cp:lastModifiedBy>mbalenhle lisanda</cp:lastModifiedBy>
  <cp:revision>2</cp:revision>
  <dcterms:created xsi:type="dcterms:W3CDTF">2022-04-09T15:47:00Z</dcterms:created>
  <dcterms:modified xsi:type="dcterms:W3CDTF">2022-04-09T15:47:00Z</dcterms:modified>
</cp:coreProperties>
</file>